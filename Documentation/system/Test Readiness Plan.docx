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9" w:displacedByCustomXml="next"/>
    <w:sdt>
      <w:sdtPr>
        <w:id w:val="-612439643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14:paraId="2372CEFF" w14:textId="13183A7B" w:rsidR="00BB338E" w:rsidRDefault="00BB33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7BC6B6" wp14:editId="5582DE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6540FE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3494ba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1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AB3306" wp14:editId="7AD136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203460447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7D946A" w14:textId="46E8F9DB" w:rsidR="00BB338E" w:rsidRDefault="00131B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34946" w14:textId="77777777" w:rsidR="00BB338E" w:rsidRDefault="004D100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212459909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338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AB33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203460447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7D946A" w14:textId="46E8F9DB" w:rsidR="00BB338E" w:rsidRDefault="00131B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34946" w14:textId="77777777" w:rsidR="00BB338E" w:rsidRDefault="004D100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212459909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B338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11D9D8" wp14:editId="12DF1B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3021E" w14:textId="182649C6" w:rsidR="00BB338E" w:rsidRDefault="00BB338E">
                                <w:pPr>
                                  <w:pStyle w:val="NoSpacing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59407991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35004E" w14:textId="76C861D8" w:rsidR="00BB338E" w:rsidRDefault="00131B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711D9D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0C3021E" w14:textId="182649C6" w:rsidR="00BB338E" w:rsidRDefault="00BB338E">
                          <w:pPr>
                            <w:pStyle w:val="NoSpacing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59407991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35004E" w14:textId="76C861D8" w:rsidR="00BB338E" w:rsidRDefault="00131B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4F4859" w14:textId="2B7CBA99" w:rsidR="00BB338E" w:rsidRDefault="004A2E6B">
          <w:pPr>
            <w:spacing w:before="0"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B0F463D" wp14:editId="0305140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4124325</wp:posOffset>
                    </wp:positionV>
                    <wp:extent cx="7431405" cy="178435"/>
                    <wp:effectExtent l="0" t="0" r="0" b="7620"/>
                    <wp:wrapSquare wrapText="bothSides"/>
                    <wp:docPr id="5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1784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1D1BE308" w14:textId="4D36DC33" w:rsidR="004A2E6B" w:rsidRPr="0000302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850E81">
                                  <w:rPr>
                                    <w:b/>
                                    <w:sz w:val="44"/>
                                  </w:rPr>
                                  <w:t xml:space="preserve">CDRL: 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>A00</w:t>
                                </w:r>
                                <w:r w:rsidR="0004254A">
                                  <w:rPr>
                                    <w:b/>
                                    <w:sz w:val="4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 xml:space="preserve"> </w:t>
                                </w:r>
                                <w:r w:rsidRPr="0000302B">
                                  <w:rPr>
                                    <w:b/>
                                    <w:sz w:val="44"/>
                                  </w:rPr>
                                  <w:t>Scientific and Technical Reports</w:t>
                                </w:r>
                              </w:p>
                              <w:p w14:paraId="51E179A1" w14:textId="77777777" w:rsidR="004A2E6B" w:rsidRPr="0000302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00302B">
                                  <w:rPr>
                                    <w:sz w:val="44"/>
                                  </w:rPr>
                                  <w:t>Internal Testing and Evaluation/Interim Results</w:t>
                                </w:r>
                              </w:p>
                              <w:p w14:paraId="5203F984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7D882999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Contact No: N6600117C2001</w:t>
                                </w:r>
                              </w:p>
                              <w:p w14:paraId="6BB0BAF4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760123E4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</w:pPr>
                              </w:p>
                              <w:p w14:paraId="24CAC868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Prepared by: Next Century Corporation</w:t>
                                </w:r>
                              </w:p>
                              <w:p w14:paraId="12770AE3" w14:textId="77777777" w:rsidR="004A2E6B" w:rsidRPr="00850E81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2701 Technology Drive Suite 100</w:t>
                                </w:r>
                              </w:p>
                              <w:p w14:paraId="7BE9566A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Annapolis Junction, MD 20701</w:t>
                                </w:r>
                              </w:p>
                              <w:p w14:paraId="41A52A4D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7854A74F" w14:textId="77777777" w:rsidR="004A2E6B" w:rsidRDefault="004A2E6B" w:rsidP="004A2E6B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  <w:p w14:paraId="62A36BA5" w14:textId="77777777" w:rsidR="004A2E6B" w:rsidRDefault="004D1007" w:rsidP="004A2E6B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sdt>
                                  <w:sdtPr>
                                    <w:alias w:val="Author"/>
                                    <w:id w:val="931405261"/>
                                  </w:sdtPr>
                                  <w:sdtEndPr/>
                                  <w:sdtContent>
                                    <w:r w:rsidR="004A2E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A2E6B" w:rsidRPr="001D4989"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1600200" tIns="0" rIns="68580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6B0F463D" id="_x0000_s1028" style="position:absolute;margin-left:0;margin-top:324.75pt;width:585.15pt;height:14.05pt;z-index:251664384;visibility:visible;mso-wrap-style:square;mso-width-percent:94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" filled="f" stroked="f" strokeweight=".18mm">
                    <v:textbox style="mso-fit-shape-to-text:t" inset="126pt,0,54pt,0">
                      <w:txbxContent>
                        <w:p w14:paraId="1D1BE308" w14:textId="4D36DC33" w:rsidR="004A2E6B" w:rsidRPr="0000302B" w:rsidRDefault="004A2E6B" w:rsidP="004A2E6B">
                          <w:pPr>
                            <w:ind w:hanging="14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850E81">
                            <w:rPr>
                              <w:b/>
                              <w:sz w:val="44"/>
                            </w:rPr>
                            <w:t xml:space="preserve">CDRL: </w:t>
                          </w:r>
                          <w:r>
                            <w:rPr>
                              <w:b/>
                              <w:sz w:val="44"/>
                            </w:rPr>
                            <w:t>A00</w:t>
                          </w:r>
                          <w:r w:rsidR="0004254A">
                            <w:rPr>
                              <w:b/>
                              <w:sz w:val="44"/>
                            </w:rPr>
                            <w:t>9</w:t>
                          </w:r>
                          <w:r>
                            <w:rPr>
                              <w:b/>
                              <w:sz w:val="44"/>
                            </w:rPr>
                            <w:t xml:space="preserve"> </w:t>
                          </w:r>
                          <w:r w:rsidRPr="0000302B">
                            <w:rPr>
                              <w:b/>
                              <w:sz w:val="44"/>
                            </w:rPr>
                            <w:t>Scientific and Technical Reports</w:t>
                          </w:r>
                        </w:p>
                        <w:p w14:paraId="51E179A1" w14:textId="77777777" w:rsidR="004A2E6B" w:rsidRPr="0000302B" w:rsidRDefault="004A2E6B" w:rsidP="004A2E6B">
                          <w:pPr>
                            <w:ind w:hanging="1440"/>
                            <w:jc w:val="center"/>
                            <w:rPr>
                              <w:sz w:val="44"/>
                            </w:rPr>
                          </w:pPr>
                          <w:r w:rsidRPr="0000302B">
                            <w:rPr>
                              <w:sz w:val="44"/>
                            </w:rPr>
                            <w:t>Internal Testing and Evaluation/Interim Results</w:t>
                          </w:r>
                        </w:p>
                        <w:p w14:paraId="5203F984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7D882999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Contact No: N6600117C2001</w:t>
                          </w:r>
                        </w:p>
                        <w:p w14:paraId="6BB0BAF4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760123E4" w14:textId="77777777" w:rsidR="004A2E6B" w:rsidRPr="00850E81" w:rsidRDefault="004A2E6B" w:rsidP="004A2E6B">
                          <w:pPr>
                            <w:ind w:hanging="1440"/>
                            <w:jc w:val="center"/>
                          </w:pPr>
                        </w:p>
                        <w:p w14:paraId="24CAC868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Prepared by: Next Century Corporation</w:t>
                          </w:r>
                        </w:p>
                        <w:p w14:paraId="12770AE3" w14:textId="77777777" w:rsidR="004A2E6B" w:rsidRPr="00850E81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2701 Technology Drive Suite 100</w:t>
                          </w:r>
                        </w:p>
                        <w:p w14:paraId="7BE9566A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Annapolis Junction, MD 20701</w:t>
                          </w:r>
                        </w:p>
                        <w:p w14:paraId="41A52A4D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7854A74F" w14:textId="77777777" w:rsidR="004A2E6B" w:rsidRDefault="004A2E6B" w:rsidP="004A2E6B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</w:p>
                        <w:p w14:paraId="62A36BA5" w14:textId="77777777" w:rsidR="004A2E6B" w:rsidRDefault="004D1007" w:rsidP="004A2E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sdt>
                            <w:sdtPr>
                              <w:alias w:val="Author"/>
                              <w:id w:val="931405261"/>
                            </w:sdtPr>
                            <w:sdtEndPr/>
                            <w:sdtContent>
                              <w:r w:rsidR="004A2E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4A2E6B" w:rsidRPr="001D4989"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36488B" wp14:editId="184D4C6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1855470</wp:posOffset>
                    </wp:positionV>
                    <wp:extent cx="7315200" cy="16383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3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F0B2A" w14:textId="3273C81E" w:rsidR="00BB338E" w:rsidRDefault="004D1007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836947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31B2E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="00131B2E" w:rsidRPr="00131B2E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Test Readiness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258356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4C2F69" w14:textId="26E3BEA1" w:rsidR="00BB338E" w:rsidRDefault="00131B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0103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36488B" id="Text Box 154" o:spid="_x0000_s1029" type="#_x0000_t202" style="position:absolute;margin-left:0;margin-top:146.1pt;width:8in;height:129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" filled="f" stroked="f" strokeweight=".5pt">
                    <v:textbox inset="126pt,0,54pt,0">
                      <w:txbxContent>
                        <w:p w14:paraId="46AF0B2A" w14:textId="3273C81E" w:rsidR="00BB338E" w:rsidRDefault="004D1007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836947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31B2E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="00131B2E" w:rsidRPr="00131B2E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Test Readiness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2583561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4C2F69" w14:textId="26E3BEA1" w:rsidR="00BB338E" w:rsidRDefault="00131B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0103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338E">
            <w:rPr>
              <w:b/>
              <w:bCs/>
              <w:smallCaps/>
            </w:rPr>
            <w:br w:type="page"/>
          </w:r>
        </w:p>
        <w:bookmarkStart w:id="1" w:name="_GoBack" w:displacedByCustomXml="next"/>
        <w:bookmarkEnd w:id="1" w:displacedByCustomXml="next"/>
      </w:sdtContent>
    </w:sdt>
    <w:bookmarkEnd w:id="0"/>
    <w:p w14:paraId="4413A1B9" w14:textId="04A12A0F" w:rsidR="00795931" w:rsidRDefault="366C5BE2" w:rsidP="00795931">
      <w:pPr>
        <w:pStyle w:val="Heading1"/>
      </w:pPr>
      <w:r>
        <w:lastRenderedPageBreak/>
        <w:t>Introduction</w:t>
      </w:r>
    </w:p>
    <w:p w14:paraId="68E6C125" w14:textId="1BEB21F3" w:rsidR="00855982" w:rsidRPr="00795931" w:rsidRDefault="366C5BE2" w:rsidP="00795931">
      <w:r>
        <w:t>Once the SAVIOR system is deployed (see the SAVIOR Deployment Information document), the following tests can be run to ensure its correct operation.</w:t>
      </w:r>
    </w:p>
    <w:p w14:paraId="0F2349BA" w14:textId="78F8450D" w:rsidR="366C5BE2" w:rsidRDefault="366C5BE2" w:rsidP="366C5BE2">
      <w:pPr>
        <w:pStyle w:val="Heading1"/>
      </w:pPr>
      <w:r>
        <w:t>User-Facing Tests</w:t>
      </w:r>
    </w:p>
    <w:p w14:paraId="10780794" w14:textId="4F09F991" w:rsidR="366C5BE2" w:rsidRDefault="366C5BE2" w:rsidP="366C5BE2">
      <w:r>
        <w:t>This section describes tests of components that are meant to be accessed by users and administrators.</w:t>
      </w:r>
    </w:p>
    <w:p w14:paraId="1B2B2A38" w14:textId="334B814C" w:rsidR="366C5BE2" w:rsidRDefault="366C5BE2" w:rsidP="366C5BE2">
      <w:pPr>
        <w:pStyle w:val="Heading2"/>
      </w:pPr>
      <w:r>
        <w:t>Desktop</w:t>
      </w:r>
    </w:p>
    <w:p w14:paraId="73D3A97F" w14:textId="1B08B20C" w:rsidR="366C5BE2" w:rsidRDefault="366C5BE2" w:rsidP="366C5BE2">
      <w:r>
        <w:t>To test the Desktop, follow the instructions in the User Information document. The following features should work:</w:t>
      </w:r>
    </w:p>
    <w:p w14:paraId="073E22DC" w14:textId="69CD0C2A" w:rsidR="366C5BE2" w:rsidRDefault="366C5BE2" w:rsidP="366C5BE2">
      <w:pPr>
        <w:pStyle w:val="ListParagraph"/>
        <w:numPr>
          <w:ilvl w:val="0"/>
          <w:numId w:val="4"/>
        </w:numPr>
        <w:spacing w:after="0"/>
      </w:pPr>
      <w:r w:rsidRPr="366C5BE2">
        <w:t>Logging in with a valid username/password</w:t>
      </w:r>
    </w:p>
    <w:p w14:paraId="3ED686AE" w14:textId="3DF8636E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Virtues showing in the Desktop window</w:t>
      </w:r>
    </w:p>
    <w:p w14:paraId="3CEB49B9" w14:textId="75D80EB5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A menu of applications for each Virtue</w:t>
      </w:r>
    </w:p>
    <w:p w14:paraId="007629FF" w14:textId="3A62A18C" w:rsidR="366C5BE2" w:rsidRDefault="366C5BE2" w:rsidP="366C5BE2">
      <w:pPr>
        <w:pStyle w:val="ListParagraph"/>
        <w:numPr>
          <w:ilvl w:val="0"/>
          <w:numId w:val="4"/>
        </w:numPr>
        <w:spacing w:before="0" w:after="0"/>
      </w:pPr>
      <w:r w:rsidRPr="366C5BE2">
        <w:t>Starting a Linux application</w:t>
      </w:r>
    </w:p>
    <w:p w14:paraId="623F8728" w14:textId="002D4E25" w:rsidR="366C5BE2" w:rsidRDefault="366C5BE2" w:rsidP="366C5BE2">
      <w:pPr>
        <w:pStyle w:val="ListParagraph"/>
        <w:numPr>
          <w:ilvl w:val="0"/>
          <w:numId w:val="4"/>
        </w:numPr>
      </w:pPr>
      <w:r w:rsidRPr="366C5BE2">
        <w:t>Starting a Windows application</w:t>
      </w:r>
    </w:p>
    <w:p w14:paraId="0B7B316B" w14:textId="681864A0" w:rsidR="366C5BE2" w:rsidRDefault="366C5BE2" w:rsidP="366C5BE2">
      <w:r>
        <w:t>Note that it may take several minutes to launch the first application in each Virtue.</w:t>
      </w:r>
    </w:p>
    <w:p w14:paraId="0F97365A" w14:textId="0FEDD6D5" w:rsidR="366C5BE2" w:rsidRDefault="366C5BE2" w:rsidP="366C5BE2">
      <w:pPr>
        <w:pStyle w:val="Heading2"/>
      </w:pPr>
      <w:r>
        <w:t>Admin Workbench</w:t>
      </w:r>
    </w:p>
    <w:p w14:paraId="0A85236B" w14:textId="2D4D5EF9" w:rsidR="366C5BE2" w:rsidRDefault="366C5BE2" w:rsidP="366C5BE2">
      <w:r>
        <w:t>You should be able to view the Admin Workbench in a web browser and view information about users, applications, virtual machines, and Virtues, as described in the Administrator Information document.</w:t>
      </w:r>
    </w:p>
    <w:p w14:paraId="39FAD026" w14:textId="4ED0A065" w:rsidR="366C5BE2" w:rsidRDefault="366C5BE2" w:rsidP="366C5BE2">
      <w:pPr>
        <w:pStyle w:val="Heading1"/>
      </w:pPr>
      <w:r>
        <w:t>Internal Component Tests</w:t>
      </w:r>
    </w:p>
    <w:p w14:paraId="2C2DC78E" w14:textId="683D9EE0" w:rsidR="366C5BE2" w:rsidRDefault="366C5BE2" w:rsidP="366C5BE2">
      <w:r>
        <w:t>This section describes tests of components that normally do not need direct user interaction. These tests are probably unnecessary if all user-facing tests passed. These components are part of the SAVIOR ecosystem, which are not specific to a particular Virtue and run at all times when the SAVIOR system is functioning.</w:t>
      </w:r>
    </w:p>
    <w:p w14:paraId="7314AF0C" w14:textId="6AA65E77" w:rsidR="366C5BE2" w:rsidRDefault="366C5BE2" w:rsidP="00CA37F1">
      <w:pPr>
        <w:pStyle w:val="Heading2"/>
      </w:pPr>
      <w:r>
        <w:t>Virtue Manager</w:t>
      </w:r>
    </w:p>
    <w:p w14:paraId="78280360" w14:textId="7F1F479B" w:rsidR="366C5BE2" w:rsidRDefault="366C5BE2" w:rsidP="366C5BE2">
      <w:r>
        <w:t xml:space="preserve">You can browse the Virtue Manager REST API with a web browser or a command line tool such as curl or httpie. Depending on the security settings, you may need to log in (via </w:t>
      </w:r>
      <w:r w:rsidRPr="366C5BE2">
        <w:rPr>
          <w:rFonts w:ascii="Courier New" w:eastAsia="Courier New" w:hAnsi="Courier New" w:cs="Courier New"/>
        </w:rPr>
        <w:t>post</w:t>
      </w:r>
      <w:r>
        <w:t xml:space="preserve"> /login) and save the returned JSESSIONID cookie before taking other actions.</w:t>
      </w:r>
    </w:p>
    <w:p w14:paraId="76FD7C50" w14:textId="5BC94763" w:rsidR="366C5BE2" w:rsidRDefault="366C5BE2" w:rsidP="366C5BE2">
      <w:r>
        <w:t>Example paths to show the Virtue Manager is functioning include:</w:t>
      </w:r>
    </w:p>
    <w:p w14:paraId="13A706B6" w14:textId="432F0292" w:rsidR="366C5BE2" w:rsidRDefault="366C5BE2" w:rsidP="366C5BE2">
      <w:pPr>
        <w:pStyle w:val="ListParagraph"/>
        <w:numPr>
          <w:ilvl w:val="0"/>
          <w:numId w:val="1"/>
        </w:numPr>
      </w:pPr>
      <w:r>
        <w:t>/user/virtue/template - shows all Virtue Templates</w:t>
      </w:r>
    </w:p>
    <w:p w14:paraId="6F0C0DC5" w14:textId="4E7F474E" w:rsidR="366C5BE2" w:rsidRDefault="366C5BE2" w:rsidP="366C5BE2">
      <w:pPr>
        <w:pStyle w:val="ListParagraph"/>
        <w:numPr>
          <w:ilvl w:val="0"/>
          <w:numId w:val="1"/>
        </w:numPr>
      </w:pPr>
      <w:r>
        <w:t>/admin/applications - list all applications</w:t>
      </w:r>
    </w:p>
    <w:p w14:paraId="37780DC3" w14:textId="608B6ABF" w:rsidR="366C5BE2" w:rsidRDefault="366C5BE2" w:rsidP="366C5BE2">
      <w:r>
        <w:t>For more API information, see the Systems Interface Specification document.</w:t>
      </w:r>
    </w:p>
    <w:p w14:paraId="4B6562CD" w14:textId="0880F111" w:rsidR="366C5BE2" w:rsidRDefault="366C5BE2" w:rsidP="00CA37F1">
      <w:pPr>
        <w:pStyle w:val="Heading2"/>
      </w:pPr>
      <w:r>
        <w:lastRenderedPageBreak/>
        <w:t>Sensor API</w:t>
      </w:r>
    </w:p>
    <w:p w14:paraId="5F78585E" w14:textId="18C0FE3C" w:rsidR="366C5BE2" w:rsidRDefault="366C5BE2" w:rsidP="366C5BE2">
      <w:r>
        <w:t xml:space="preserve">The sensor API can be queried directly. For example, to </w:t>
      </w:r>
      <w:r w:rsidRPr="366C5BE2">
        <w:t>see the sensor registration and deregistration with curl:</w:t>
      </w:r>
    </w:p>
    <w:p w14:paraId="447D0400" w14:textId="6F4EC6BB" w:rsidR="366C5BE2" w:rsidRDefault="366C5BE2" w:rsidP="366C5BE2">
      <w:pPr>
        <w:ind w:left="708"/>
      </w:pPr>
      <w:r w:rsidRPr="366C5BE2">
        <w:t xml:space="preserve">curl </w:t>
      </w:r>
      <w:hyperlink r:id="rId12">
        <w:r w:rsidRPr="366C5BE2">
          <w:rPr>
            <w:rStyle w:val="Hyperlink"/>
          </w:rPr>
          <w:t>http://sensing-api.savior.internal:17141/api/v1/sensors/all/inspect</w:t>
        </w:r>
      </w:hyperlink>
    </w:p>
    <w:p w14:paraId="07088C77" w14:textId="3A4FE474" w:rsidR="366C5BE2" w:rsidRDefault="366C5BE2" w:rsidP="366C5BE2">
      <w:r w:rsidRPr="366C5BE2">
        <w:t xml:space="preserve">Or, to see the sensor logs: </w:t>
      </w:r>
    </w:p>
    <w:p w14:paraId="2EDFE587" w14:textId="7D78EC5E" w:rsidR="366C5BE2" w:rsidRDefault="366C5BE2" w:rsidP="366C5BE2">
      <w:pPr>
        <w:ind w:left="708"/>
      </w:pPr>
      <w:r w:rsidRPr="366C5BE2">
        <w:t>curl http://sensing-api.savior.internal:17141/api/v1/sensors/all/stream?follow=true&amp;filter_level=debug</w:t>
      </w:r>
    </w:p>
    <w:p w14:paraId="272EB7EE" w14:textId="43320069" w:rsidR="366C5BE2" w:rsidRDefault="366C5BE2" w:rsidP="366C5BE2">
      <w:pPr>
        <w:pStyle w:val="ListParagraph"/>
        <w:ind w:left="708"/>
      </w:pPr>
    </w:p>
    <w:sectPr w:rsidR="366C5BE2" w:rsidSect="00BB338E"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A6FDD" w14:textId="77777777" w:rsidR="00147181" w:rsidRDefault="00147181" w:rsidP="00855982">
      <w:r>
        <w:separator/>
      </w:r>
    </w:p>
  </w:endnote>
  <w:endnote w:type="continuationSeparator" w:id="0">
    <w:p w14:paraId="1CEEF129" w14:textId="77777777" w:rsidR="00147181" w:rsidRDefault="00147181" w:rsidP="0085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277124"/>
      <w:docPartObj>
        <w:docPartGallery w:val="Page Numbers (Bottom of Page)"/>
        <w:docPartUnique/>
      </w:docPartObj>
    </w:sdtPr>
    <w:sdtEndPr/>
    <w:sdtContent>
      <w:p w14:paraId="2EDBB909" w14:textId="427FD3B1" w:rsidR="00855982" w:rsidRPr="004A2E6B" w:rsidRDefault="004A2E6B" w:rsidP="004A2E6B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C9981" w14:textId="77777777" w:rsidR="00147181" w:rsidRDefault="00147181" w:rsidP="00855982">
      <w:r>
        <w:separator/>
      </w:r>
    </w:p>
  </w:footnote>
  <w:footnote w:type="continuationSeparator" w:id="0">
    <w:p w14:paraId="14523983" w14:textId="77777777" w:rsidR="00147181" w:rsidRDefault="00147181" w:rsidP="0085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92DF9FCB8F8B4E098C5DEC66BC6126F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A9C6760"/>
    <w:multiLevelType w:val="hybridMultilevel"/>
    <w:tmpl w:val="427E5822"/>
    <w:lvl w:ilvl="0" w:tplc="8A1A9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A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25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CA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0F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E1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E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4F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83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105BB"/>
    <w:multiLevelType w:val="hybridMultilevel"/>
    <w:tmpl w:val="F38AADD6"/>
    <w:lvl w:ilvl="0" w:tplc="95289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A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07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69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0F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03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46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AF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66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5E59E7"/>
    <w:multiLevelType w:val="hybridMultilevel"/>
    <w:tmpl w:val="5ED20FBE"/>
    <w:lvl w:ilvl="0" w:tplc="4AEC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A7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CA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C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A3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AC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C4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03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D2B52"/>
    <w:multiLevelType w:val="hybridMultilevel"/>
    <w:tmpl w:val="4BDA5420"/>
    <w:lvl w:ilvl="0" w:tplc="A550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64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6A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A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8B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0A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A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26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22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21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0"/>
  </w:num>
  <w:num w:numId="18">
    <w:abstractNumId w:val="20"/>
  </w:num>
  <w:num w:numId="19">
    <w:abstractNumId w:val="11"/>
  </w:num>
  <w:num w:numId="20">
    <w:abstractNumId w:val="12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3"/>
  </w:num>
  <w:num w:numId="32">
    <w:abstractNumId w:val="15"/>
  </w:num>
  <w:num w:numId="33">
    <w:abstractNumId w:val="1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1"/>
    <w:rsid w:val="000103F0"/>
    <w:rsid w:val="0004254A"/>
    <w:rsid w:val="00131B2E"/>
    <w:rsid w:val="00147181"/>
    <w:rsid w:val="001D4362"/>
    <w:rsid w:val="004A2E6B"/>
    <w:rsid w:val="004D1007"/>
    <w:rsid w:val="0052591F"/>
    <w:rsid w:val="007833A7"/>
    <w:rsid w:val="00795931"/>
    <w:rsid w:val="007C7C26"/>
    <w:rsid w:val="00855982"/>
    <w:rsid w:val="00A10484"/>
    <w:rsid w:val="00B9689E"/>
    <w:rsid w:val="00BB338E"/>
    <w:rsid w:val="00C61D3B"/>
    <w:rsid w:val="00CA37F1"/>
    <w:rsid w:val="00E006F9"/>
    <w:rsid w:val="00FD262C"/>
    <w:rsid w:val="366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E42AB5B"/>
  <w15:chartTrackingRefBased/>
  <w15:docId w15:val="{0BAE6330-13B1-462B-B9F2-CC984B1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8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qFormat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B338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38E"/>
    <w:rPr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ensing-api.savior.internal:17141/api/v1/sensors/all/inspec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g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DF9FCB8F8B4E098C5DEC66BC61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E38F9-813B-458A-9DD4-650398D0523B}"/>
      </w:docPartPr>
      <w:docPartBody>
        <w:p w:rsidR="00841FF1" w:rsidRDefault="00B46F73" w:rsidP="00B46F73">
          <w:pPr>
            <w:pStyle w:val="92DF9FCB8F8B4E098C5DEC66BC6126F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73"/>
    <w:rsid w:val="00841FF1"/>
    <w:rsid w:val="00B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F9B89D8C547AEA6AF578CA4F3DA01">
    <w:name w:val="E7FF9B89D8C547AEA6AF578CA4F3DA01"/>
  </w:style>
  <w:style w:type="paragraph" w:customStyle="1" w:styleId="60DA504E428849E7BD809A10C9A8F8B1">
    <w:name w:val="60DA504E428849E7BD809A10C9A8F8B1"/>
  </w:style>
  <w:style w:type="paragraph" w:customStyle="1" w:styleId="31B977A141F64056B3AEFE9FADF04C40">
    <w:name w:val="31B977A141F64056B3AEFE9FADF04C40"/>
  </w:style>
  <w:style w:type="paragraph" w:customStyle="1" w:styleId="92DF9FCB8F8B4E098C5DEC66BC6126FB">
    <w:name w:val="92DF9FCB8F8B4E098C5DEC66BC6126FB"/>
    <w:rsid w:val="00B46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4873beb7-5857-4685-be1f-d57550cc96cc"/>
    <ds:schemaRef ds:uri="http://www.w3.org/XML/1998/namespace"/>
    <ds:schemaRef ds:uri="http://purl.org/dc/dcmitype/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3F2478-4F75-4A4D-9C8A-843ECB31A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3721C5-CC58-449D-A05D-C23525F843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Test Readiness Plan</dc:title>
  <dc:subject>Version 2, January 2019</dc:subject>
  <dc:creator/>
  <cp:lastModifiedBy>Chris Long</cp:lastModifiedBy>
  <cp:revision>11</cp:revision>
  <dcterms:created xsi:type="dcterms:W3CDTF">2018-04-13T20:37:00Z</dcterms:created>
  <dcterms:modified xsi:type="dcterms:W3CDTF">2019-04-23T20:42:00Z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